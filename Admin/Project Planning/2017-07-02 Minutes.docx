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069A4" w14:textId="77777777" w:rsidR="008F4D52" w:rsidRDefault="001025C0">
      <w:pPr>
        <w:pStyle w:val="Heading1"/>
      </w:pPr>
      <w:r>
        <w:t>2/7/19 ELEN4012 Planning meeting</w:t>
      </w:r>
    </w:p>
    <w:p w14:paraId="146FB9C0" w14:textId="0CA0AE4A" w:rsidR="00BB54AC" w:rsidRDefault="00BB54AC" w:rsidP="001025C0">
      <w:pPr>
        <w:pStyle w:val="ListBullet"/>
      </w:pPr>
      <w:bookmarkStart w:id="0" w:name="_GoBack"/>
      <w:r>
        <w:t>To Discuss:</w:t>
      </w:r>
    </w:p>
    <w:p w14:paraId="2CA19DBC" w14:textId="18EB42D6" w:rsidR="008F4D52" w:rsidRPr="00BB54AC" w:rsidRDefault="001025C0" w:rsidP="00BB54AC">
      <w:pPr>
        <w:pStyle w:val="ListBullet"/>
        <w:numPr>
          <w:ilvl w:val="1"/>
          <w:numId w:val="3"/>
        </w:numPr>
        <w:rPr>
          <w:strike/>
        </w:rPr>
      </w:pPr>
      <w:r w:rsidRPr="00BB54AC">
        <w:rPr>
          <w:strike/>
        </w:rPr>
        <w:t>File Structures (images/data/</w:t>
      </w:r>
      <w:proofErr w:type="spellStart"/>
      <w:r w:rsidRPr="00BB54AC">
        <w:rPr>
          <w:strike/>
        </w:rPr>
        <w:t>src</w:t>
      </w:r>
      <w:proofErr w:type="spellEnd"/>
      <w:r w:rsidRPr="00BB54AC">
        <w:rPr>
          <w:strike/>
        </w:rPr>
        <w:t>/Report/</w:t>
      </w:r>
      <w:proofErr w:type="spellStart"/>
      <w:r w:rsidRPr="00BB54AC">
        <w:rPr>
          <w:strike/>
        </w:rPr>
        <w:t>etc</w:t>
      </w:r>
      <w:proofErr w:type="spellEnd"/>
      <w:r w:rsidRPr="00BB54AC">
        <w:rPr>
          <w:strike/>
        </w:rPr>
        <w:t>)</w:t>
      </w:r>
    </w:p>
    <w:p w14:paraId="4F2CF12A" w14:textId="77777777" w:rsidR="001025C0" w:rsidRPr="00BB54AC" w:rsidRDefault="001025C0" w:rsidP="00BB54AC">
      <w:pPr>
        <w:pStyle w:val="ListBullet"/>
        <w:numPr>
          <w:ilvl w:val="1"/>
          <w:numId w:val="3"/>
        </w:numPr>
        <w:rPr>
          <w:strike/>
        </w:rPr>
      </w:pPr>
      <w:r w:rsidRPr="00BB54AC">
        <w:rPr>
          <w:strike/>
        </w:rPr>
        <w:t>Project Plan (WBS)</w:t>
      </w:r>
    </w:p>
    <w:p w14:paraId="0A2CB71F" w14:textId="77777777" w:rsidR="001025C0" w:rsidRPr="00BB54AC" w:rsidRDefault="001025C0" w:rsidP="00BB54AC">
      <w:pPr>
        <w:pStyle w:val="ListBullet"/>
        <w:numPr>
          <w:ilvl w:val="1"/>
          <w:numId w:val="3"/>
        </w:numPr>
        <w:rPr>
          <w:strike/>
        </w:rPr>
      </w:pPr>
      <w:r w:rsidRPr="00BB54AC">
        <w:rPr>
          <w:strike/>
        </w:rPr>
        <w:t>Git Branches (TBD)</w:t>
      </w:r>
    </w:p>
    <w:p w14:paraId="7079D216" w14:textId="77777777" w:rsidR="001025C0" w:rsidRPr="00BB54AC" w:rsidRDefault="001025C0" w:rsidP="00BB54AC">
      <w:pPr>
        <w:pStyle w:val="ListBullet"/>
        <w:numPr>
          <w:ilvl w:val="1"/>
          <w:numId w:val="3"/>
        </w:numPr>
        <w:rPr>
          <w:strike/>
        </w:rPr>
      </w:pPr>
      <w:r w:rsidRPr="00BB54AC">
        <w:rPr>
          <w:strike/>
        </w:rPr>
        <w:t>Logical flow of Lightning Event (paths to channel/no-channel)</w:t>
      </w:r>
    </w:p>
    <w:p w14:paraId="0C7D8E2E" w14:textId="77777777" w:rsidR="001025C0" w:rsidRDefault="001025C0" w:rsidP="00BB54AC">
      <w:pPr>
        <w:pStyle w:val="ListBullet"/>
        <w:numPr>
          <w:ilvl w:val="1"/>
          <w:numId w:val="3"/>
        </w:numPr>
      </w:pPr>
      <w:r>
        <w:t>System processing overview diagrams</w:t>
      </w:r>
    </w:p>
    <w:p w14:paraId="47C43BAC" w14:textId="77777777" w:rsidR="001025C0" w:rsidRDefault="001025C0" w:rsidP="00BB54AC">
      <w:pPr>
        <w:pStyle w:val="ListBullet"/>
        <w:numPr>
          <w:ilvl w:val="1"/>
          <w:numId w:val="3"/>
        </w:numPr>
      </w:pPr>
      <w:r>
        <w:t>ML methodology</w:t>
      </w:r>
    </w:p>
    <w:p w14:paraId="4E3221D5" w14:textId="77777777" w:rsidR="001025C0" w:rsidRPr="00BB54AC" w:rsidRDefault="001025C0" w:rsidP="00BB54AC">
      <w:pPr>
        <w:pStyle w:val="ListBullet"/>
        <w:numPr>
          <w:ilvl w:val="1"/>
          <w:numId w:val="3"/>
        </w:numPr>
        <w:rPr>
          <w:strike/>
        </w:rPr>
      </w:pPr>
      <w:r w:rsidRPr="00BB54AC">
        <w:rPr>
          <w:strike/>
        </w:rPr>
        <w:t>Git - setup and workflow</w:t>
      </w:r>
    </w:p>
    <w:p w14:paraId="7448B4E1" w14:textId="77777777" w:rsidR="001025C0" w:rsidRPr="00BB54AC" w:rsidRDefault="001025C0" w:rsidP="00BB54AC">
      <w:pPr>
        <w:pStyle w:val="ListBullet"/>
        <w:numPr>
          <w:ilvl w:val="1"/>
          <w:numId w:val="3"/>
        </w:numPr>
        <w:rPr>
          <w:strike/>
        </w:rPr>
      </w:pPr>
      <w:r w:rsidRPr="00BB54AC">
        <w:rPr>
          <w:strike/>
        </w:rPr>
        <w:t>Naming convention documents (Data sets? DVC?)</w:t>
      </w:r>
    </w:p>
    <w:p w14:paraId="2450070A" w14:textId="77777777" w:rsidR="001025C0" w:rsidRDefault="001025C0" w:rsidP="00BB54AC">
      <w:pPr>
        <w:pStyle w:val="ListBullet"/>
        <w:numPr>
          <w:ilvl w:val="1"/>
          <w:numId w:val="3"/>
        </w:numPr>
      </w:pPr>
      <w:r>
        <w:t>Video to images python scripts</w:t>
      </w:r>
    </w:p>
    <w:p w14:paraId="2D2AC24E" w14:textId="77777777" w:rsidR="001025C0" w:rsidRDefault="001025C0" w:rsidP="00BB54AC">
      <w:pPr>
        <w:pStyle w:val="ListBullet"/>
        <w:numPr>
          <w:ilvl w:val="1"/>
          <w:numId w:val="3"/>
        </w:numPr>
      </w:pPr>
      <w:r>
        <w:t>Spreadsheet to feature list (JSON/CSV) script</w:t>
      </w:r>
    </w:p>
    <w:p w14:paraId="5C6D029A" w14:textId="77777777" w:rsidR="001025C0" w:rsidRPr="00BB54AC" w:rsidRDefault="001025C0" w:rsidP="00BB54AC">
      <w:pPr>
        <w:pStyle w:val="ListBullet"/>
        <w:numPr>
          <w:ilvl w:val="1"/>
          <w:numId w:val="3"/>
        </w:numPr>
        <w:rPr>
          <w:strike/>
        </w:rPr>
      </w:pPr>
      <w:r w:rsidRPr="00BB54AC">
        <w:rPr>
          <w:strike/>
        </w:rPr>
        <w:t>Deadlines and milestones</w:t>
      </w:r>
    </w:p>
    <w:bookmarkEnd w:id="0"/>
    <w:p w14:paraId="5D09A6BC" w14:textId="77777777" w:rsidR="008F4D52" w:rsidRDefault="008F4D52">
      <w:pPr>
        <w:pStyle w:val="Heading2"/>
      </w:pPr>
    </w:p>
    <w:sectPr w:rsidR="008F4D52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E1E3D7" w14:textId="77777777" w:rsidR="00416F61" w:rsidRDefault="00416F61">
      <w:r>
        <w:separator/>
      </w:r>
    </w:p>
    <w:p w14:paraId="03EE8F8B" w14:textId="77777777" w:rsidR="00416F61" w:rsidRDefault="00416F61"/>
  </w:endnote>
  <w:endnote w:type="continuationSeparator" w:id="0">
    <w:p w14:paraId="55FB2342" w14:textId="77777777" w:rsidR="00416F61" w:rsidRDefault="00416F61">
      <w:r>
        <w:continuationSeparator/>
      </w:r>
    </w:p>
    <w:p w14:paraId="1E848A3F" w14:textId="77777777" w:rsidR="00416F61" w:rsidRDefault="00416F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2C4D73" w14:textId="77777777" w:rsidR="008F4D52" w:rsidRDefault="0042048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B804DF" w14:textId="77777777" w:rsidR="00416F61" w:rsidRDefault="00416F61">
      <w:r>
        <w:separator/>
      </w:r>
    </w:p>
    <w:p w14:paraId="1F9FA66C" w14:textId="77777777" w:rsidR="00416F61" w:rsidRDefault="00416F61"/>
  </w:footnote>
  <w:footnote w:type="continuationSeparator" w:id="0">
    <w:p w14:paraId="4AB1E0EF" w14:textId="77777777" w:rsidR="00416F61" w:rsidRDefault="00416F61">
      <w:r>
        <w:continuationSeparator/>
      </w:r>
    </w:p>
    <w:p w14:paraId="250F15FB" w14:textId="77777777" w:rsidR="00416F61" w:rsidRDefault="00416F6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4ADA08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5C0"/>
    <w:rsid w:val="001025C0"/>
    <w:rsid w:val="00416F61"/>
    <w:rsid w:val="00420483"/>
    <w:rsid w:val="008F4D52"/>
    <w:rsid w:val="00BB54AC"/>
    <w:rsid w:val="00DC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BA8BBF4"/>
  <w15:chartTrackingRefBased/>
  <w15:docId w15:val="{0C538A11-B6C9-064E-AEBB-8262F593F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yson/Library/Containers/com.microsoft.Word/Data/Library/Application%20Support/Microsoft/Office/16.0/DTS/en-US%7bEC6DA728-833E-F848-B28E-20AC6A862CCF%7d/%7bE9439E8D-81F1-F440-842D-5D926A45942E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{E9439E8D-81F1-F440-842D-5D926A45942E}tf10002086.dotx</Template>
  <TotalTime>22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Cross</dc:creator>
  <cp:keywords/>
  <dc:description/>
  <cp:lastModifiedBy>Tyson Cross</cp:lastModifiedBy>
  <cp:revision>2</cp:revision>
  <dcterms:created xsi:type="dcterms:W3CDTF">2019-07-02T12:13:00Z</dcterms:created>
  <dcterms:modified xsi:type="dcterms:W3CDTF">2019-07-03T08:20:00Z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